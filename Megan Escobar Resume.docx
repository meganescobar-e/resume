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560" w:rsidRDefault="004671BA" w:rsidP="00C40FC3">
      <w:pPr>
        <w:pStyle w:val="Title"/>
        <w:jc w:val="center"/>
      </w:pPr>
      <w:sdt>
        <w:sdtPr>
          <w:alias w:val="Author"/>
          <w:tag w:val=""/>
          <w:id w:val="-1057703664"/>
          <w:placeholder>
            <w:docPart w:val="BDEEDF26778F472099739B7D4497FB2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="00DD1B9D">
            <w:t>Megan Escobar</w:t>
          </w:r>
        </w:sdtContent>
      </w:sdt>
    </w:p>
    <w:p w:rsidR="00320560" w:rsidRDefault="00DD1B9D" w:rsidP="00C40FC3">
      <w:pPr>
        <w:jc w:val="center"/>
      </w:pPr>
      <w:r>
        <w:t>4143 Layman Ave.</w:t>
      </w:r>
      <w:r w:rsidR="00320560">
        <w:t xml:space="preserve"> | </w:t>
      </w:r>
      <w:r>
        <w:t>Pico Rivera, CA 90660</w:t>
      </w:r>
      <w:r w:rsidR="00320560">
        <w:t xml:space="preserve"> | </w:t>
      </w:r>
      <w:r w:rsidR="00CF4DE3">
        <w:t>(562) 271-2450</w:t>
      </w:r>
      <w:r w:rsidR="00320560">
        <w:t xml:space="preserve"> | </w:t>
      </w:r>
      <w:r>
        <w:t>meganescobar.e@gmail.com</w:t>
      </w:r>
    </w:p>
    <w:tbl>
      <w:tblPr>
        <w:tblStyle w:val="TableGrid"/>
        <w:tblW w:w="50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9254"/>
        <w:gridCol w:w="1600"/>
      </w:tblGrid>
      <w:tr w:rsidR="00F75D2E" w:rsidTr="00C40FC3">
        <w:trPr>
          <w:trHeight w:val="186"/>
        </w:trPr>
        <w:tc>
          <w:tcPr>
            <w:tcW w:w="8637" w:type="dxa"/>
            <w:tcMar>
              <w:top w:w="576" w:type="dxa"/>
              <w:bottom w:w="0" w:type="dxa"/>
              <w:right w:w="144" w:type="dxa"/>
            </w:tcMar>
            <w:vAlign w:val="bottom"/>
          </w:tcPr>
          <w:p w:rsidR="00F75D2E" w:rsidRDefault="00C40FC3" w:rsidP="00C40FC3">
            <w:pPr>
              <w:pStyle w:val="Heading1"/>
              <w:ind w:right="-687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135255</wp:posOffset>
                      </wp:positionV>
                      <wp:extent cx="6850380" cy="1404620"/>
                      <wp:effectExtent l="0" t="0" r="7620" b="63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03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0FC3" w:rsidRDefault="00C40FC3">
                                  <w:r w:rsidRPr="00C40FC3">
                                    <w:t xml:space="preserve">Optimistic, relationship-oriented </w:t>
                                  </w:r>
                                  <w:r w:rsidR="002D20FF">
                                    <w:t>undergrad</w:t>
                                  </w:r>
                                  <w:r w:rsidRPr="00C40FC3">
                                    <w:t xml:space="preserve"> eager to bring strong interpersonal skills to a well-established company to further challenge my education and skills. Excellent organization, communication, and time-management skills. Articulate, bilingual, and friendly with a professional demeanor.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7.8pt;margin-top:10.65pt;width:539.4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O/IQIAAB4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" stroked="f">
                      <v:textbox style="mso-fit-shape-to-text:t">
                        <w:txbxContent>
                          <w:p w:rsidR="00C40FC3" w:rsidRDefault="00C40FC3">
                            <w:r w:rsidRPr="00C40FC3">
                              <w:t xml:space="preserve">Optimistic, relationship-oriented </w:t>
                            </w:r>
                            <w:r w:rsidR="002D20FF">
                              <w:t>undergrad</w:t>
                            </w:r>
                            <w:r w:rsidRPr="00C40FC3">
                              <w:t xml:space="preserve"> eager to bring strong interpersonal skills to a well-established company to further challenge my education and skills. Excellent organization, communication, and time-management skills. Articulate, bilingual, and friendly with a professional demeanor.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5C3C">
              <w:t>Summary</w:t>
            </w:r>
          </w:p>
        </w:tc>
        <w:tc>
          <w:tcPr>
            <w:tcW w:w="1493" w:type="dxa"/>
            <w:tcMar>
              <w:top w:w="576" w:type="dxa"/>
            </w:tcMar>
          </w:tcPr>
          <w:p w:rsidR="00F75D2E" w:rsidRDefault="00F75D2E">
            <w:pPr>
              <w:pStyle w:val="Heading1"/>
            </w:pPr>
          </w:p>
        </w:tc>
      </w:tr>
      <w:tr w:rsidR="00F75D2E" w:rsidTr="00C40FC3">
        <w:trPr>
          <w:trHeight w:val="850"/>
        </w:trPr>
        <w:tc>
          <w:tcPr>
            <w:tcW w:w="8637" w:type="dxa"/>
            <w:tcMar>
              <w:bottom w:w="230" w:type="dxa"/>
              <w:right w:w="144" w:type="dxa"/>
            </w:tcMar>
          </w:tcPr>
          <w:p w:rsidR="00F75D2E" w:rsidRDefault="00AC566A" w:rsidP="00C40FC3">
            <w:r>
              <w:t xml:space="preserve"> </w:t>
            </w:r>
          </w:p>
        </w:tc>
        <w:tc>
          <w:tcPr>
            <w:tcW w:w="1493" w:type="dxa"/>
          </w:tcPr>
          <w:p w:rsidR="00F75D2E" w:rsidRDefault="00F75D2E"/>
        </w:tc>
      </w:tr>
      <w:tr w:rsidR="00F75D2E" w:rsidTr="00C40FC3">
        <w:trPr>
          <w:trHeight w:val="186"/>
        </w:trPr>
        <w:tc>
          <w:tcPr>
            <w:tcW w:w="8637" w:type="dxa"/>
            <w:tcMar>
              <w:bottom w:w="0" w:type="dxa"/>
              <w:right w:w="144" w:type="dxa"/>
            </w:tcMar>
            <w:vAlign w:val="bottom"/>
          </w:tcPr>
          <w:p w:rsidR="00F75D2E" w:rsidRDefault="00DD1B9D" w:rsidP="00DD1B9D">
            <w:pPr>
              <w:pStyle w:val="Heading1"/>
            </w:pPr>
            <w:r>
              <w:t>Experience</w:t>
            </w:r>
          </w:p>
        </w:tc>
        <w:tc>
          <w:tcPr>
            <w:tcW w:w="1493" w:type="dxa"/>
          </w:tcPr>
          <w:p w:rsidR="00F75D2E" w:rsidRDefault="00F75D2E">
            <w:pPr>
              <w:pStyle w:val="Heading1"/>
            </w:pPr>
          </w:p>
        </w:tc>
      </w:tr>
      <w:tr w:rsidR="00F75D2E" w:rsidTr="00C40FC3">
        <w:trPr>
          <w:trHeight w:val="643"/>
        </w:trPr>
        <w:tc>
          <w:tcPr>
            <w:tcW w:w="8637" w:type="dxa"/>
            <w:tcMar>
              <w:bottom w:w="29" w:type="dxa"/>
              <w:right w:w="144" w:type="dxa"/>
            </w:tcMar>
          </w:tcPr>
          <w:p w:rsidR="00072984" w:rsidRDefault="00072984">
            <w:r>
              <w:t>Office Assistant</w:t>
            </w:r>
          </w:p>
          <w:p w:rsidR="00F75D2E" w:rsidRDefault="00072984" w:rsidP="00072984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JJJ Floor Covering, Inc. </w:t>
            </w:r>
          </w:p>
          <w:p w:rsidR="00C54D6B" w:rsidRPr="00C54D6B" w:rsidRDefault="00C54D6B" w:rsidP="00072984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(Summer employment for the consecutive years of 2015, 2016, and 2017)</w:t>
            </w:r>
          </w:p>
        </w:tc>
        <w:tc>
          <w:tcPr>
            <w:tcW w:w="1493" w:type="dxa"/>
          </w:tcPr>
          <w:p w:rsidR="006B6FA2" w:rsidRDefault="006B6FA2" w:rsidP="00C40FC3">
            <w:pPr>
              <w:ind w:left="273"/>
            </w:pPr>
          </w:p>
          <w:p w:rsidR="006B6FA2" w:rsidRDefault="006B6FA2" w:rsidP="00C40FC3">
            <w:pPr>
              <w:ind w:left="273"/>
            </w:pPr>
          </w:p>
          <w:p w:rsidR="00F75D2E" w:rsidRDefault="00072984" w:rsidP="00C40FC3">
            <w:pPr>
              <w:ind w:left="273"/>
            </w:pPr>
            <w:r>
              <w:t>June</w:t>
            </w:r>
            <w:r w:rsidR="00C54D6B">
              <w:t>- August</w:t>
            </w:r>
          </w:p>
        </w:tc>
      </w:tr>
      <w:tr w:rsidR="00F75D2E" w:rsidTr="00C40FC3">
        <w:trPr>
          <w:trHeight w:val="3184"/>
        </w:trPr>
        <w:tc>
          <w:tcPr>
            <w:tcW w:w="8637" w:type="dxa"/>
            <w:tcMar>
              <w:bottom w:w="230" w:type="dxa"/>
              <w:right w:w="144" w:type="dxa"/>
            </w:tcMar>
          </w:tcPr>
          <w:p w:rsidR="003327D8" w:rsidRDefault="003327D8" w:rsidP="00072984">
            <w:pPr>
              <w:pStyle w:val="ListBullet"/>
            </w:pPr>
            <w:r>
              <w:t xml:space="preserve">Provided administrative support to staff members. </w:t>
            </w:r>
          </w:p>
          <w:p w:rsidR="00C449C9" w:rsidRDefault="00C449C9" w:rsidP="00C449C9">
            <w:pPr>
              <w:pStyle w:val="ListBullet"/>
            </w:pPr>
            <w:r>
              <w:t>Assisted in appointment scheduling.</w:t>
            </w:r>
          </w:p>
          <w:p w:rsidR="00C449C9" w:rsidRPr="00072984" w:rsidRDefault="00C449C9" w:rsidP="00C449C9">
            <w:pPr>
              <w:pStyle w:val="ListBullet"/>
            </w:pPr>
            <w:r w:rsidRPr="00072984">
              <w:t>Managed reception area, including greeting visitors and answering the phone in a professional demeanor.</w:t>
            </w:r>
          </w:p>
          <w:p w:rsidR="00C449C9" w:rsidRDefault="00C449C9" w:rsidP="00C449C9">
            <w:pPr>
              <w:pStyle w:val="ListBullet"/>
            </w:pPr>
            <w:r>
              <w:t xml:space="preserve">Demonstrated strong interpersonal skills with individuals from various cultural backgrounds in person and over the telephone. </w:t>
            </w:r>
          </w:p>
          <w:p w:rsidR="00C449C9" w:rsidRDefault="00C449C9" w:rsidP="00072984">
            <w:pPr>
              <w:pStyle w:val="ListBullet"/>
            </w:pPr>
            <w:r>
              <w:t xml:space="preserve">Answered incoming calls and connected them to their respective receiver. </w:t>
            </w:r>
          </w:p>
          <w:p w:rsidR="00072984" w:rsidRPr="00072984" w:rsidRDefault="00072984" w:rsidP="00072984">
            <w:pPr>
              <w:pStyle w:val="ListBullet"/>
            </w:pPr>
            <w:r w:rsidRPr="00072984">
              <w:t xml:space="preserve">Assisted in mail sorting, data entry, and filing. </w:t>
            </w:r>
          </w:p>
          <w:p w:rsidR="00F75D2E" w:rsidRDefault="00072984" w:rsidP="00CA4B09">
            <w:pPr>
              <w:pStyle w:val="ListBullet"/>
            </w:pPr>
            <w:r w:rsidRPr="00072984">
              <w:t>Made copies and organized all outgoing and incoming correspondence in a timely manner.</w:t>
            </w:r>
          </w:p>
          <w:p w:rsidR="00CA4B09" w:rsidRDefault="00C449C9" w:rsidP="00C449C9">
            <w:pPr>
              <w:pStyle w:val="ListBullet"/>
            </w:pPr>
            <w:r>
              <w:t>Maintained office supplies.</w:t>
            </w:r>
          </w:p>
          <w:p w:rsidR="00644CE4" w:rsidRDefault="005E02DC" w:rsidP="00CA4B09">
            <w:pPr>
              <w:pStyle w:val="ListBullet"/>
            </w:pPr>
            <w:r>
              <w:t>Performed g</w:t>
            </w:r>
            <w:r w:rsidR="00644CE4">
              <w:t xml:space="preserve">eneral copier and printer troubleshooting. </w:t>
            </w:r>
          </w:p>
          <w:p w:rsidR="005E02DC" w:rsidRDefault="005E02DC" w:rsidP="00C449C9">
            <w:pPr>
              <w:pStyle w:val="ListBullet"/>
            </w:pPr>
            <w:r>
              <w:t>Worked efficiently individually.</w:t>
            </w:r>
          </w:p>
        </w:tc>
        <w:tc>
          <w:tcPr>
            <w:tcW w:w="1493" w:type="dxa"/>
            <w:tcMar>
              <w:bottom w:w="230" w:type="dxa"/>
            </w:tcMar>
          </w:tcPr>
          <w:p w:rsidR="00F75D2E" w:rsidRDefault="00F75D2E" w:rsidP="00C40FC3">
            <w:pPr>
              <w:ind w:left="273"/>
            </w:pPr>
          </w:p>
        </w:tc>
      </w:tr>
      <w:tr w:rsidR="00F75D2E" w:rsidTr="00C40FC3">
        <w:trPr>
          <w:trHeight w:val="197"/>
        </w:trPr>
        <w:tc>
          <w:tcPr>
            <w:tcW w:w="8637" w:type="dxa"/>
            <w:tcMar>
              <w:bottom w:w="0" w:type="dxa"/>
              <w:right w:w="144" w:type="dxa"/>
            </w:tcMar>
            <w:vAlign w:val="bottom"/>
          </w:tcPr>
          <w:p w:rsidR="00F75D2E" w:rsidRDefault="00DD1B9D" w:rsidP="00DD1B9D">
            <w:pPr>
              <w:pStyle w:val="Heading1"/>
            </w:pPr>
            <w:r>
              <w:t>Education</w:t>
            </w:r>
          </w:p>
        </w:tc>
        <w:tc>
          <w:tcPr>
            <w:tcW w:w="1493" w:type="dxa"/>
          </w:tcPr>
          <w:p w:rsidR="00F75D2E" w:rsidRDefault="00F75D2E" w:rsidP="00C40FC3">
            <w:pPr>
              <w:pStyle w:val="Heading1"/>
              <w:ind w:left="273"/>
            </w:pPr>
          </w:p>
        </w:tc>
      </w:tr>
      <w:tr w:rsidR="00F75D2E" w:rsidTr="00C40FC3">
        <w:trPr>
          <w:trHeight w:val="2324"/>
        </w:trPr>
        <w:tc>
          <w:tcPr>
            <w:tcW w:w="8637" w:type="dxa"/>
            <w:tcMar>
              <w:top w:w="29" w:type="dxa"/>
              <w:bottom w:w="29" w:type="dxa"/>
              <w:right w:w="144" w:type="dxa"/>
            </w:tcMar>
          </w:tcPr>
          <w:p w:rsidR="00DD1B9D" w:rsidRDefault="00DD1B9D" w:rsidP="00DD1B9D">
            <w:r>
              <w:t xml:space="preserve">South El Monte High School </w:t>
            </w:r>
          </w:p>
          <w:p w:rsidR="00DD1B9D" w:rsidRDefault="00DD1B9D" w:rsidP="00DD1B9D"/>
          <w:p w:rsidR="00F75D2E" w:rsidRDefault="00DD1B9D" w:rsidP="00DD1B9D">
            <w:r>
              <w:t>Bachelor of Science degree in Computer Information Systems- Information Technology</w:t>
            </w:r>
          </w:p>
          <w:p w:rsidR="00DD1B9D" w:rsidRDefault="00DD1B9D" w:rsidP="00DD1B9D">
            <w:pPr>
              <w:rPr>
                <w:i/>
              </w:rPr>
            </w:pPr>
            <w:r w:rsidRPr="00DD1B9D">
              <w:rPr>
                <w:i/>
              </w:rPr>
              <w:t>Califor</w:t>
            </w:r>
            <w:r>
              <w:rPr>
                <w:i/>
              </w:rPr>
              <w:t>nia State University Los Angeles</w:t>
            </w:r>
          </w:p>
          <w:p w:rsidR="00DD1B9D" w:rsidRPr="00DD1B9D" w:rsidRDefault="00E66490" w:rsidP="00DD1B9D">
            <w:r>
              <w:t>(3.991</w:t>
            </w:r>
            <w:r w:rsidR="0009416A">
              <w:t xml:space="preserve">/4.0 </w:t>
            </w:r>
            <w:r>
              <w:t>GPA;  Dean’s List- 8 consecutive</w:t>
            </w:r>
            <w:r w:rsidR="00DD1B9D">
              <w:t xml:space="preserve"> semesters)</w:t>
            </w:r>
          </w:p>
          <w:p w:rsidR="00DD1B9D" w:rsidRDefault="00DD1B9D" w:rsidP="00DD1B9D">
            <w:pPr>
              <w:pStyle w:val="ListBullet"/>
            </w:pPr>
            <w:r>
              <w:t>Major: Information Technology</w:t>
            </w:r>
          </w:p>
          <w:p w:rsidR="00DD1B9D" w:rsidRDefault="00DD1B9D" w:rsidP="00DD1B9D">
            <w:pPr>
              <w:pStyle w:val="ListBullet"/>
            </w:pPr>
            <w:r>
              <w:t>Minor: Accounting</w:t>
            </w:r>
          </w:p>
          <w:p w:rsidR="005F1FB0" w:rsidRPr="00DD1B9D" w:rsidRDefault="00DD1B9D" w:rsidP="00F178BA">
            <w:pPr>
              <w:pStyle w:val="ListBullet"/>
            </w:pPr>
            <w:r>
              <w:t xml:space="preserve">Related course work: management information systems, information &amp; tech literacy, </w:t>
            </w:r>
            <w:r w:rsidR="00F178BA">
              <w:t>network security essentials</w:t>
            </w:r>
            <w:r>
              <w:t xml:space="preserve">, </w:t>
            </w:r>
            <w:r w:rsidR="00B608DF">
              <w:t xml:space="preserve">database design and development, </w:t>
            </w:r>
            <w:r w:rsidR="00F178BA">
              <w:t xml:space="preserve">advanced </w:t>
            </w:r>
            <w:r>
              <w:t>financial accounting</w:t>
            </w:r>
            <w:r w:rsidR="00F178BA">
              <w:t xml:space="preserve"> and reporting</w:t>
            </w:r>
            <w:r>
              <w:t>, principles of managerial accounting.</w:t>
            </w:r>
          </w:p>
        </w:tc>
        <w:tc>
          <w:tcPr>
            <w:tcW w:w="1493" w:type="dxa"/>
          </w:tcPr>
          <w:p w:rsidR="008F5F07" w:rsidRDefault="00DD1B9D" w:rsidP="00C40FC3">
            <w:pPr>
              <w:ind w:left="273"/>
            </w:pPr>
            <w:r>
              <w:t>June 2015</w:t>
            </w:r>
          </w:p>
          <w:p w:rsidR="008F5F07" w:rsidRDefault="008F5F07" w:rsidP="00C40FC3">
            <w:pPr>
              <w:ind w:left="273"/>
            </w:pPr>
          </w:p>
          <w:p w:rsidR="00F75D2E" w:rsidRDefault="00DD1B9D" w:rsidP="00C40FC3">
            <w:pPr>
              <w:ind w:left="273"/>
            </w:pPr>
            <w:r>
              <w:t xml:space="preserve">Expected </w:t>
            </w:r>
            <w:r w:rsidR="00C40FC3">
              <w:t xml:space="preserve">       Graduation    </w:t>
            </w:r>
            <w:r w:rsidR="0090503C">
              <w:t>Fall</w:t>
            </w:r>
            <w:r>
              <w:t xml:space="preserve"> 2019</w:t>
            </w:r>
          </w:p>
        </w:tc>
      </w:tr>
    </w:tbl>
    <w:p w:rsidR="003327D8" w:rsidRDefault="005F1FB0" w:rsidP="005F1FB0">
      <w:pPr>
        <w:pStyle w:val="Heading1"/>
      </w:pPr>
      <w:r>
        <w:t>skills</w:t>
      </w:r>
    </w:p>
    <w:p w:rsidR="003327D8" w:rsidRPr="003327D8" w:rsidRDefault="003327D8" w:rsidP="003327D8">
      <w:pPr>
        <w:sectPr w:rsidR="003327D8" w:rsidRPr="003327D8" w:rsidSect="0048471E">
          <w:footerReference w:type="default" r:id="rId8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33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3403"/>
      </w:tblGrid>
      <w:tr w:rsidR="00844512" w:rsidTr="0048471E">
        <w:trPr>
          <w:trHeight w:val="11"/>
        </w:trPr>
        <w:tc>
          <w:tcPr>
            <w:tcW w:w="3403" w:type="dxa"/>
            <w:tcMar>
              <w:top w:w="29" w:type="dxa"/>
              <w:bottom w:w="29" w:type="dxa"/>
              <w:right w:w="144" w:type="dxa"/>
            </w:tcMar>
          </w:tcPr>
          <w:p w:rsidR="00945C3C" w:rsidRPr="00945C3C" w:rsidRDefault="00945C3C" w:rsidP="00945C3C">
            <w:pPr>
              <w:pStyle w:val="ListBullet"/>
            </w:pPr>
            <w:r w:rsidRPr="00945C3C">
              <w:t>62 WPM typing speed</w:t>
            </w:r>
          </w:p>
          <w:p w:rsidR="00844512" w:rsidRDefault="00395CE7" w:rsidP="0048471E">
            <w:pPr>
              <w:pStyle w:val="ListBullet"/>
            </w:pPr>
            <w:r>
              <w:t>Excellent in Microsoft Office Suite including</w:t>
            </w:r>
            <w:r w:rsidR="00945C3C">
              <w:t xml:space="preserve"> Excel, PowerPoint,</w:t>
            </w:r>
            <w:r w:rsidR="00945C3C" w:rsidRPr="00945C3C">
              <w:t xml:space="preserve"> </w:t>
            </w:r>
            <w:r w:rsidR="00F178BA">
              <w:t xml:space="preserve">Visio, </w:t>
            </w:r>
            <w:bookmarkStart w:id="0" w:name="_GoBack"/>
            <w:bookmarkEnd w:id="0"/>
            <w:r w:rsidR="00945C3C" w:rsidRPr="00945C3C">
              <w:t>Access</w:t>
            </w:r>
            <w:r w:rsidR="005E02DC">
              <w:t xml:space="preserve">, </w:t>
            </w:r>
            <w:r w:rsidR="00945C3C">
              <w:t>and Power BI</w:t>
            </w:r>
          </w:p>
        </w:tc>
      </w:tr>
    </w:tbl>
    <w:p w:rsidR="0048471E" w:rsidRDefault="0048471E"/>
    <w:p w:rsidR="0048471E" w:rsidRDefault="00357475" w:rsidP="0048471E">
      <w:pPr>
        <w:pStyle w:val="ListBullet"/>
      </w:pPr>
      <w:r>
        <w:t>Skilled</w:t>
      </w:r>
      <w:r w:rsidR="0048471E">
        <w:t xml:space="preserve"> in MySQL</w:t>
      </w:r>
      <w:r w:rsidR="00F178BA">
        <w:t xml:space="preserve"> and HiveQL</w:t>
      </w:r>
      <w:r w:rsidR="0048471E">
        <w:t xml:space="preserve"> </w:t>
      </w:r>
    </w:p>
    <w:p w:rsidR="0048471E" w:rsidRDefault="007A78D3" w:rsidP="0048471E">
      <w:pPr>
        <w:pStyle w:val="ListBullet"/>
      </w:pPr>
      <w:r>
        <w:t>Experienced in Java</w:t>
      </w:r>
    </w:p>
    <w:p w:rsidR="003327D8" w:rsidRDefault="0048471E" w:rsidP="0048471E">
      <w:pPr>
        <w:pStyle w:val="ListBullet"/>
        <w:sectPr w:rsidR="003327D8" w:rsidSect="0048471E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  <w:r>
        <w:t>Fluent in Spanish</w:t>
      </w:r>
    </w:p>
    <w:tbl>
      <w:tblPr>
        <w:tblStyle w:val="TableGrid"/>
        <w:tblW w:w="43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9303"/>
      </w:tblGrid>
      <w:tr w:rsidR="00844512" w:rsidTr="00555BA2">
        <w:trPr>
          <w:trHeight w:val="118"/>
        </w:trPr>
        <w:sdt>
          <w:sdtPr>
            <w:id w:val="93044505"/>
            <w:placeholder>
              <w:docPart w:val="03D6D923B8A34640AF80473CC7A3DD50"/>
            </w:placeholder>
            <w:temporary/>
            <w:showingPlcHdr/>
            <w15:appearance w15:val="hidden"/>
          </w:sdtPr>
          <w:sdtEndPr/>
          <w:sdtContent>
            <w:tc>
              <w:tcPr>
                <w:tcW w:w="9303" w:type="dxa"/>
                <w:tcMar>
                  <w:bottom w:w="29" w:type="dxa"/>
                  <w:right w:w="144" w:type="dxa"/>
                </w:tcMar>
              </w:tcPr>
              <w:p w:rsidR="00844512" w:rsidRDefault="00844512" w:rsidP="00450BCA">
                <w:r w:rsidRPr="00C37731">
                  <w:rPr>
                    <w:rStyle w:val="Heading1Char"/>
                  </w:rPr>
                  <w:t>Communication</w:t>
                </w:r>
              </w:p>
            </w:tc>
          </w:sdtContent>
        </w:sdt>
      </w:tr>
      <w:tr w:rsidR="00844512" w:rsidTr="00555BA2">
        <w:trPr>
          <w:trHeight w:val="323"/>
        </w:trPr>
        <w:tc>
          <w:tcPr>
            <w:tcW w:w="9303" w:type="dxa"/>
            <w:tcMar>
              <w:right w:w="144" w:type="dxa"/>
            </w:tcMar>
          </w:tcPr>
          <w:p w:rsidR="00844512" w:rsidRDefault="00844512" w:rsidP="000549FD">
            <w:pPr>
              <w:pStyle w:val="ListBullet"/>
            </w:pPr>
            <w:r w:rsidRPr="00844512">
              <w:t>Exhibited outstanding communication skills as a finalist in California State University Los Angeles’ Fall 2015 Public Speaking Showcase.</w:t>
            </w:r>
          </w:p>
          <w:p w:rsidR="005E02DC" w:rsidRDefault="005E02DC" w:rsidP="000549FD">
            <w:pPr>
              <w:pStyle w:val="ListBullet"/>
            </w:pPr>
            <w:r>
              <w:t xml:space="preserve">Demonstrated excellent </w:t>
            </w:r>
            <w:r w:rsidR="0090503C">
              <w:t xml:space="preserve">presentation skills as a winner of California State University Los Angeles’ Spring 2019 Student Symposium on Research, Scholarship, and Creative Activities for </w:t>
            </w:r>
            <w:r w:rsidR="0090503C" w:rsidRPr="0090503C">
              <w:t>Oral Presentation in Business, Economics, Education, and Public Administration</w:t>
            </w:r>
            <w:r w:rsidR="0090503C">
              <w:t>.</w:t>
            </w:r>
          </w:p>
          <w:p w:rsidR="00AF7350" w:rsidRDefault="00AF7350" w:rsidP="000549FD">
            <w:pPr>
              <w:pStyle w:val="ListBullet"/>
            </w:pPr>
            <w:r>
              <w:t>Vo</w:t>
            </w:r>
            <w:r w:rsidR="00555BA2">
              <w:t>lunteered as a team leader</w:t>
            </w:r>
            <w:r>
              <w:t xml:space="preserve"> in South El Monte High School’s first “Let</w:t>
            </w:r>
            <w:r w:rsidR="00555BA2">
              <w:t>’s Go to College” event in 2015.</w:t>
            </w:r>
          </w:p>
        </w:tc>
      </w:tr>
    </w:tbl>
    <w:p w:rsidR="00F75D2E" w:rsidRDefault="00F75D2E" w:rsidP="0090503C"/>
    <w:sectPr w:rsidR="00F75D2E" w:rsidSect="0048471E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1BA" w:rsidRDefault="004671BA">
      <w:r>
        <w:separator/>
      </w:r>
    </w:p>
  </w:endnote>
  <w:endnote w:type="continuationSeparator" w:id="0">
    <w:p w:rsidR="004671BA" w:rsidRDefault="0046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44185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5B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1BA" w:rsidRDefault="004671BA">
      <w:r>
        <w:separator/>
      </w:r>
    </w:p>
  </w:footnote>
  <w:footnote w:type="continuationSeparator" w:id="0">
    <w:p w:rsidR="004671BA" w:rsidRDefault="00467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2A6E1A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3B69D1"/>
    <w:multiLevelType w:val="hybridMultilevel"/>
    <w:tmpl w:val="A9C8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E4169"/>
    <w:multiLevelType w:val="hybridMultilevel"/>
    <w:tmpl w:val="346A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96E43"/>
    <w:multiLevelType w:val="hybridMultilevel"/>
    <w:tmpl w:val="869E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95AC0"/>
    <w:multiLevelType w:val="hybridMultilevel"/>
    <w:tmpl w:val="63AE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B5F58"/>
    <w:multiLevelType w:val="hybridMultilevel"/>
    <w:tmpl w:val="019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6"/>
  </w:num>
  <w:num w:numId="4">
    <w:abstractNumId w:val="5"/>
  </w:num>
  <w:num w:numId="5">
    <w:abstractNumId w:val="18"/>
  </w:num>
  <w:num w:numId="6">
    <w:abstractNumId w:val="15"/>
  </w:num>
  <w:num w:numId="7">
    <w:abstractNumId w:val="19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8"/>
  </w:num>
  <w:num w:numId="14">
    <w:abstractNumId w:val="12"/>
  </w:num>
  <w:num w:numId="15">
    <w:abstractNumId w:val="7"/>
  </w:num>
  <w:num w:numId="16">
    <w:abstractNumId w:val="4"/>
  </w:num>
  <w:num w:numId="17">
    <w:abstractNumId w:val="9"/>
  </w:num>
  <w:num w:numId="18">
    <w:abstractNumId w:val="7"/>
  </w:num>
  <w:num w:numId="19">
    <w:abstractNumId w:val="7"/>
  </w:num>
  <w:num w:numId="20">
    <w:abstractNumId w:val="10"/>
  </w:num>
  <w:num w:numId="21">
    <w:abstractNumId w:val="7"/>
  </w:num>
  <w:num w:numId="22">
    <w:abstractNumId w:val="11"/>
  </w:num>
  <w:num w:numId="23">
    <w:abstractNumId w:val="1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9D"/>
    <w:rsid w:val="000110D9"/>
    <w:rsid w:val="000549FD"/>
    <w:rsid w:val="00072984"/>
    <w:rsid w:val="0009416A"/>
    <w:rsid w:val="002B63AB"/>
    <w:rsid w:val="002D20FF"/>
    <w:rsid w:val="002E3238"/>
    <w:rsid w:val="00320560"/>
    <w:rsid w:val="003327D8"/>
    <w:rsid w:val="00357475"/>
    <w:rsid w:val="00366FD8"/>
    <w:rsid w:val="00395CE7"/>
    <w:rsid w:val="00436FCE"/>
    <w:rsid w:val="004671BA"/>
    <w:rsid w:val="0048471E"/>
    <w:rsid w:val="00555BA2"/>
    <w:rsid w:val="005B033F"/>
    <w:rsid w:val="005E02DC"/>
    <w:rsid w:val="005F1DC0"/>
    <w:rsid w:val="005F1FB0"/>
    <w:rsid w:val="00644CE4"/>
    <w:rsid w:val="00672D1D"/>
    <w:rsid w:val="006B6FA2"/>
    <w:rsid w:val="006C02D2"/>
    <w:rsid w:val="007A78D3"/>
    <w:rsid w:val="00844512"/>
    <w:rsid w:val="008C2FAF"/>
    <w:rsid w:val="008F5F07"/>
    <w:rsid w:val="0090503C"/>
    <w:rsid w:val="00917441"/>
    <w:rsid w:val="00945C3C"/>
    <w:rsid w:val="00A16D47"/>
    <w:rsid w:val="00AC566A"/>
    <w:rsid w:val="00AD4F91"/>
    <w:rsid w:val="00AE61C8"/>
    <w:rsid w:val="00AF6A0F"/>
    <w:rsid w:val="00AF7350"/>
    <w:rsid w:val="00B608DF"/>
    <w:rsid w:val="00C37731"/>
    <w:rsid w:val="00C40FC3"/>
    <w:rsid w:val="00C449C9"/>
    <w:rsid w:val="00C54D6B"/>
    <w:rsid w:val="00CA4B09"/>
    <w:rsid w:val="00CC1CAC"/>
    <w:rsid w:val="00CF4DE3"/>
    <w:rsid w:val="00DC384E"/>
    <w:rsid w:val="00DD1B9D"/>
    <w:rsid w:val="00E66490"/>
    <w:rsid w:val="00F06D44"/>
    <w:rsid w:val="00F178BA"/>
    <w:rsid w:val="00F75D2E"/>
    <w:rsid w:val="00F94134"/>
    <w:rsid w:val="00FC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EBD949AD-8341-4EB6-B72E-49725CE0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DD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an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EEDF26778F472099739B7D4497F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F07D7-5457-47CE-BB3D-D23B24BD81DE}"/>
      </w:docPartPr>
      <w:docPartBody>
        <w:p w:rsidR="00A30709" w:rsidRDefault="009B4112">
          <w:pPr>
            <w:pStyle w:val="BDEEDF26778F472099739B7D4497FB28"/>
          </w:pPr>
          <w:r>
            <w:t>Your Name</w:t>
          </w:r>
        </w:p>
      </w:docPartBody>
    </w:docPart>
    <w:docPart>
      <w:docPartPr>
        <w:name w:val="03D6D923B8A34640AF80473CC7A3D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5E8C8-50BF-4EAE-A145-1D4076171A49}"/>
      </w:docPartPr>
      <w:docPartBody>
        <w:p w:rsidR="00A30709" w:rsidRDefault="00C203C3" w:rsidP="00C203C3">
          <w:pPr>
            <w:pStyle w:val="03D6D923B8A34640AF80473CC7A3DD50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C3"/>
    <w:rsid w:val="002115FD"/>
    <w:rsid w:val="009B4112"/>
    <w:rsid w:val="00A30709"/>
    <w:rsid w:val="00B5607B"/>
    <w:rsid w:val="00BF52B6"/>
    <w:rsid w:val="00C203C3"/>
    <w:rsid w:val="00DB2132"/>
    <w:rsid w:val="00DC1414"/>
    <w:rsid w:val="00DF1CB3"/>
    <w:rsid w:val="00E8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EEDF26778F472099739B7D4497FB28">
    <w:name w:val="BDEEDF26778F472099739B7D4497FB28"/>
  </w:style>
  <w:style w:type="paragraph" w:customStyle="1" w:styleId="4A73B8B5817C479CA9A3FE768AA5538F">
    <w:name w:val="4A73B8B5817C479CA9A3FE768AA5538F"/>
  </w:style>
  <w:style w:type="paragraph" w:customStyle="1" w:styleId="6150FF0912DB4EEB9A4392046D51F920">
    <w:name w:val="6150FF0912DB4EEB9A4392046D51F920"/>
  </w:style>
  <w:style w:type="paragraph" w:customStyle="1" w:styleId="24D7ED197AAE4983BD573B813C256ED5">
    <w:name w:val="24D7ED197AAE4983BD573B813C256ED5"/>
  </w:style>
  <w:style w:type="paragraph" w:customStyle="1" w:styleId="B55D942F299C476BA70567BB0BFD6F3D">
    <w:name w:val="B55D942F299C476BA70567BB0BFD6F3D"/>
  </w:style>
  <w:style w:type="paragraph" w:customStyle="1" w:styleId="CB14847A9C994FD99654DB039995BACB">
    <w:name w:val="CB14847A9C994FD99654DB039995BACB"/>
  </w:style>
  <w:style w:type="paragraph" w:customStyle="1" w:styleId="18365F3FC23943269C3B7858E43A49B6">
    <w:name w:val="18365F3FC23943269C3B7858E43A49B6"/>
  </w:style>
  <w:style w:type="paragraph" w:customStyle="1" w:styleId="BD84B15D1922418FBCEC2657117046E9">
    <w:name w:val="BD84B15D1922418FBCEC2657117046E9"/>
  </w:style>
  <w:style w:type="paragraph" w:customStyle="1" w:styleId="0A1DAD0776FB49F0BC6ACD894D8630B5">
    <w:name w:val="0A1DAD0776FB49F0BC6ACD894D8630B5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customStyle="1" w:styleId="38E10141814E40B69D4C9A712299C2A7">
    <w:name w:val="38E10141814E40B69D4C9A712299C2A7"/>
  </w:style>
  <w:style w:type="paragraph" w:customStyle="1" w:styleId="7596C9CAF1BF4E3382EC33A0EB3A556C">
    <w:name w:val="7596C9CAF1BF4E3382EC33A0EB3A556C"/>
  </w:style>
  <w:style w:type="paragraph" w:styleId="ListBullet">
    <w:name w:val="List Bullet"/>
    <w:basedOn w:val="Normal"/>
    <w:uiPriority w:val="5"/>
    <w:qFormat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96E1ED5301664BA7AB61124DC95A702D">
    <w:name w:val="96E1ED5301664BA7AB61124DC95A702D"/>
  </w:style>
  <w:style w:type="paragraph" w:customStyle="1" w:styleId="F6B5CFFACB174D83810502019D86D7F9">
    <w:name w:val="F6B5CFFACB174D83810502019D86D7F9"/>
  </w:style>
  <w:style w:type="paragraph" w:customStyle="1" w:styleId="0031849C0D2D46E99431DBA573183345">
    <w:name w:val="0031849C0D2D46E99431DBA573183345"/>
  </w:style>
  <w:style w:type="paragraph" w:customStyle="1" w:styleId="463ADB682CC4494EBEC5492C51C425ED">
    <w:name w:val="463ADB682CC4494EBEC5492C51C425ED"/>
  </w:style>
  <w:style w:type="paragraph" w:customStyle="1" w:styleId="2A37147712FB489B84583135A37CB7B0">
    <w:name w:val="2A37147712FB489B84583135A37CB7B0"/>
  </w:style>
  <w:style w:type="paragraph" w:customStyle="1" w:styleId="34F65CA079084D27B58B5624DD5D2F49">
    <w:name w:val="34F65CA079084D27B58B5624DD5D2F49"/>
  </w:style>
  <w:style w:type="paragraph" w:customStyle="1" w:styleId="AE90084B232E4BCFBF26507BEC0488E3">
    <w:name w:val="AE90084B232E4BCFBF26507BEC0488E3"/>
  </w:style>
  <w:style w:type="paragraph" w:customStyle="1" w:styleId="39613A5E4C70406995DBEE23007E4F6E">
    <w:name w:val="39613A5E4C70406995DBEE23007E4F6E"/>
  </w:style>
  <w:style w:type="paragraph" w:customStyle="1" w:styleId="97EC451EBA7244AE868952AD3D38DAB0">
    <w:name w:val="97EC451EBA7244AE868952AD3D38DAB0"/>
  </w:style>
  <w:style w:type="paragraph" w:customStyle="1" w:styleId="FFB83E872AFD4972A134B3BB1E244E4E">
    <w:name w:val="FFB83E872AFD4972A134B3BB1E244E4E"/>
  </w:style>
  <w:style w:type="paragraph" w:customStyle="1" w:styleId="0C1D648FA36241C6B955333479093AF3">
    <w:name w:val="0C1D648FA36241C6B955333479093AF3"/>
  </w:style>
  <w:style w:type="paragraph" w:customStyle="1" w:styleId="CF0CD40E9B2246A89579C232408B4CD3">
    <w:name w:val="CF0CD40E9B2246A89579C232408B4CD3"/>
  </w:style>
  <w:style w:type="paragraph" w:customStyle="1" w:styleId="07A8B173813B49F787C1616EE5F680F3">
    <w:name w:val="07A8B173813B49F787C1616EE5F680F3"/>
  </w:style>
  <w:style w:type="paragraph" w:customStyle="1" w:styleId="9F443E0CCDAE48849C54CA7E86BBB7B0">
    <w:name w:val="9F443E0CCDAE48849C54CA7E86BBB7B0"/>
  </w:style>
  <w:style w:type="paragraph" w:customStyle="1" w:styleId="9D0354FD6C804D03ABC2F6B449C86040">
    <w:name w:val="9D0354FD6C804D03ABC2F6B449C86040"/>
  </w:style>
  <w:style w:type="paragraph" w:customStyle="1" w:styleId="448F70D13423464396DB92C86C538507">
    <w:name w:val="448F70D13423464396DB92C86C538507"/>
  </w:style>
  <w:style w:type="paragraph" w:customStyle="1" w:styleId="0934FD40429D4913B3BCF921439FD63A">
    <w:name w:val="0934FD40429D4913B3BCF921439FD63A"/>
  </w:style>
  <w:style w:type="paragraph" w:customStyle="1" w:styleId="27D47765AFFE4AE3B1A16F411381F180">
    <w:name w:val="27D47765AFFE4AE3B1A16F411381F180"/>
  </w:style>
  <w:style w:type="paragraph" w:customStyle="1" w:styleId="6DEF273276E042E0AD7E3219620A9AC2">
    <w:name w:val="6DEF273276E042E0AD7E3219620A9AC2"/>
  </w:style>
  <w:style w:type="paragraph" w:customStyle="1" w:styleId="AF5A485212B145D18F32303411E74256">
    <w:name w:val="AF5A485212B145D18F32303411E74256"/>
  </w:style>
  <w:style w:type="paragraph" w:customStyle="1" w:styleId="7BA65EEDBED44779864A25CE265F0DA6">
    <w:name w:val="7BA65EEDBED44779864A25CE265F0DA6"/>
    <w:rsid w:val="00C203C3"/>
  </w:style>
  <w:style w:type="paragraph" w:customStyle="1" w:styleId="03D6D923B8A34640AF80473CC7A3DD50">
    <w:name w:val="03D6D923B8A34640AF80473CC7A3DD50"/>
    <w:rsid w:val="00C203C3"/>
  </w:style>
  <w:style w:type="paragraph" w:customStyle="1" w:styleId="069AD110EF274915A218988E1B501266">
    <w:name w:val="069AD110EF274915A218988E1B501266"/>
    <w:rsid w:val="00C203C3"/>
  </w:style>
  <w:style w:type="paragraph" w:customStyle="1" w:styleId="DD3962E001BE4262AFA404BDD9DED531">
    <w:name w:val="DD3962E001BE4262AFA404BDD9DED531"/>
    <w:rsid w:val="00C203C3"/>
  </w:style>
  <w:style w:type="paragraph" w:customStyle="1" w:styleId="547CEC6B315D4EDCAA36D5EB7BF62BD9">
    <w:name w:val="547CEC6B315D4EDCAA36D5EB7BF62BD9"/>
    <w:rsid w:val="00C203C3"/>
  </w:style>
  <w:style w:type="paragraph" w:customStyle="1" w:styleId="174BA69128B545ED97DEB492ABC73AFF">
    <w:name w:val="174BA69128B545ED97DEB492ABC73AFF"/>
    <w:rsid w:val="00C203C3"/>
  </w:style>
  <w:style w:type="paragraph" w:customStyle="1" w:styleId="93C0E4FFB9E34164B8E496FADF8043A0">
    <w:name w:val="93C0E4FFB9E34164B8E496FADF8043A0"/>
    <w:rsid w:val="00C20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CA5F8368-E94B-49ED-A988-5F4EBC22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18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Escobar</dc:creator>
  <cp:keywords/>
  <dc:description/>
  <cp:lastModifiedBy>Megan Escobar</cp:lastModifiedBy>
  <cp:revision>11</cp:revision>
  <dcterms:created xsi:type="dcterms:W3CDTF">2018-05-25T00:09:00Z</dcterms:created>
  <dcterms:modified xsi:type="dcterms:W3CDTF">2019-04-02T18:02:00Z</dcterms:modified>
  <cp:version/>
</cp:coreProperties>
</file>